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A39" w:rsidRPr="00A94C77" w:rsidRDefault="00D26A39" w:rsidP="00F11D39"/>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0C64B7" w:rsidRDefault="004435FE" w:rsidP="00D26A39">
      <w:pPr>
        <w:jc w:val="center"/>
        <w:rPr>
          <w:color w:val="C00000"/>
          <w:sz w:val="72"/>
          <w14:shadow w14:blurRad="50800" w14:dist="38100" w14:dir="2700000" w14:sx="100000" w14:sy="100000" w14:kx="0" w14:ky="0" w14:algn="tl">
            <w14:srgbClr w14:val="000000">
              <w14:alpha w14:val="60000"/>
            </w14:srgbClr>
          </w14:shadow>
        </w:rPr>
      </w:pPr>
      <w:r>
        <w:rPr>
          <w:color w:val="C00000"/>
          <w:sz w:val="72"/>
          <w14:shadow w14:blurRad="50800" w14:dist="38100" w14:dir="2700000" w14:sx="100000" w14:sy="100000" w14:kx="0" w14:ky="0" w14:algn="tl">
            <w14:srgbClr w14:val="000000">
              <w14:alpha w14:val="60000"/>
            </w14:srgbClr>
          </w14:shadow>
        </w:rPr>
        <w:t>Extracción de Rasgos</w:t>
      </w:r>
    </w:p>
    <w:p w:rsidR="00D26A39" w:rsidRPr="004435FE" w:rsidRDefault="004435FE" w:rsidP="00D26A39">
      <w:pPr>
        <w:jc w:val="center"/>
        <w:rPr>
          <w:color w:val="C00000"/>
          <w:sz w:val="48"/>
          <w:u w:val="single"/>
          <w14:shadow w14:blurRad="50800" w14:dist="38100" w14:dir="2700000" w14:sx="100000" w14:sy="100000" w14:kx="0" w14:ky="0" w14:algn="tl">
            <w14:srgbClr w14:val="000000">
              <w14:alpha w14:val="60000"/>
            </w14:srgbClr>
          </w14:shadow>
        </w:rPr>
      </w:pPr>
      <w:r>
        <w:rPr>
          <w:color w:val="C00000"/>
          <w:sz w:val="52"/>
          <w14:shadow w14:blurRad="50800" w14:dist="38100" w14:dir="2700000" w14:sx="100000" w14:sy="100000" w14:kx="0" w14:ky="0" w14:algn="tl">
            <w14:srgbClr w14:val="000000">
              <w14:alpha w14:val="60000"/>
            </w14:srgbClr>
          </w14:shadow>
        </w:rPr>
        <w:t>Algoritmo de HOG</w:t>
      </w:r>
    </w:p>
    <w:p w:rsidR="00D26A39" w:rsidRPr="00A94C77" w:rsidRDefault="00D26A39" w:rsidP="00F11D39">
      <w:pPr>
        <w:rPr>
          <w:color w:val="C00000"/>
        </w:rPr>
      </w:pPr>
    </w:p>
    <w:p w:rsidR="00D26A39" w:rsidRPr="00A94C77" w:rsidRDefault="00D26A39" w:rsidP="00F11D39">
      <w:pPr>
        <w:rPr>
          <w:color w:val="C00000"/>
        </w:rPr>
      </w:pPr>
    </w:p>
    <w:p w:rsidR="00D26A39" w:rsidRPr="004E56AF" w:rsidRDefault="00D26A39" w:rsidP="00F11D39">
      <w:pPr>
        <w:rPr>
          <w:rFonts w:ascii="Arial" w:hAnsi="Arial" w:cs="Arial"/>
          <w:color w:val="C00000"/>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F11D39" w:rsidRPr="00A94C77" w:rsidRDefault="001D69A9" w:rsidP="004E56AF">
      <w:pPr>
        <w:rPr>
          <w:color w:val="C00000"/>
          <w:sz w:val="52"/>
          <w14:shadow w14:blurRad="50800" w14:dist="38100" w14:dir="2700000" w14:sx="100000" w14:sy="100000" w14:kx="0" w14:ky="0" w14:algn="tl">
            <w14:srgbClr w14:val="000000">
              <w14:alpha w14:val="60000"/>
            </w14:srgbClr>
          </w14:shadow>
        </w:rPr>
      </w:pPr>
      <w:r>
        <w:rPr>
          <w:color w:val="C00000"/>
          <w:sz w:val="52"/>
          <w14:shadow w14:blurRad="50800" w14:dist="38100" w14:dir="2700000" w14:sx="100000" w14:sy="100000" w14:kx="0" w14:ky="0" w14:algn="tl">
            <w14:srgbClr w14:val="000000">
              <w14:alpha w14:val="60000"/>
            </w14:srgbClr>
          </w14:shadow>
        </w:rPr>
        <w:lastRenderedPageBreak/>
        <w:t>Planteamiento del problema</w:t>
      </w:r>
    </w:p>
    <w:p w:rsidR="001D69A9" w:rsidRDefault="0083150A" w:rsidP="001D69A9">
      <w:r>
        <w:tab/>
        <w:t>Se posee una base de datos de imágenes en las que figuran 2 tipos de imagen. En unas se visualiza un paisaje y en otras se encuentra un viandante en el centro del encuadre. El objetivo es analizar las imágenes mediante el uso del descriptor HOG, para luego utilizar los datos arrojados por éste en una clasificación.</w:t>
      </w:r>
    </w:p>
    <w:p w:rsidR="0033210E" w:rsidRDefault="0083150A" w:rsidP="001D69A9">
      <w:r>
        <w:tab/>
        <w:t>Para la implementación de HOG se utilizará el software Matlab, mientras que para la implementación de la clasificación se hará uso de RStudio. El primero se encargará de procesar las imágenes y crear cuatro ficheros CSV, dos de entrenamiento y dos de test. Cada pareja se formará por un fichero de viandantes y otro de paisajes. RStudio se encargará de leer estos ficheros, asignarles la variable</w:t>
      </w:r>
      <w:r w:rsidR="00396732">
        <w:t xml:space="preserve"> de</w:t>
      </w:r>
      <w:r>
        <w:t xml:space="preserve"> </w:t>
      </w:r>
      <w:r w:rsidR="00396732">
        <w:t>clase y realizar el proceso de clasificación</w:t>
      </w:r>
      <w:r w:rsidR="0033210E">
        <w:t>.</w:t>
      </w:r>
    </w:p>
    <w:p w:rsidR="0033210E" w:rsidRPr="00472512" w:rsidRDefault="0033210E" w:rsidP="001D69A9">
      <w:bookmarkStart w:id="0" w:name="_GoBack"/>
      <w:bookmarkEnd w:id="0"/>
    </w:p>
    <w:p w:rsidR="001D69A9" w:rsidRPr="005601C0" w:rsidRDefault="005601C0" w:rsidP="001D69A9">
      <w:pPr>
        <w:rPr>
          <w:color w:val="C00000"/>
          <w:sz w:val="52"/>
          <w14:shadow w14:blurRad="50800" w14:dist="38100" w14:dir="2700000" w14:sx="100000" w14:sy="100000" w14:kx="0" w14:ky="0" w14:algn="tl">
            <w14:srgbClr w14:val="000000">
              <w14:alpha w14:val="60000"/>
            </w14:srgbClr>
          </w14:shadow>
        </w:rPr>
      </w:pPr>
      <w:r>
        <w:rPr>
          <w:color w:val="C00000"/>
          <w:sz w:val="52"/>
          <w14:shadow w14:blurRad="50800" w14:dist="38100" w14:dir="2700000" w14:sx="100000" w14:sy="100000" w14:kx="0" w14:ky="0" w14:algn="tl">
            <w14:srgbClr w14:val="000000">
              <w14:alpha w14:val="60000"/>
            </w14:srgbClr>
          </w14:shadow>
        </w:rPr>
        <w:t>Resultados</w:t>
      </w:r>
    </w:p>
    <w:p w:rsidR="0033210E" w:rsidRPr="0083150A" w:rsidRDefault="0033210E" w:rsidP="0033210E">
      <w:r>
        <w:tab/>
        <w:t xml:space="preserve">Para </w:t>
      </w:r>
    </w:p>
    <w:p w:rsidR="003E0215" w:rsidRPr="00A94C77" w:rsidRDefault="003E0215" w:rsidP="001D69A9">
      <w:pPr>
        <w:rPr>
          <w:rFonts w:ascii="Arial" w:hAnsi="Arial" w:cs="Arial"/>
          <w:color w:val="C00000"/>
          <w:sz w:val="40"/>
          <w14:shadow w14:blurRad="50800" w14:dist="38100" w14:dir="2700000" w14:sx="100000" w14:sy="100000" w14:kx="0" w14:ky="0" w14:algn="tl">
            <w14:srgbClr w14:val="000000">
              <w14:alpha w14:val="60000"/>
            </w14:srgbClr>
          </w14:shadow>
        </w:rPr>
      </w:pPr>
    </w:p>
    <w:sectPr w:rsidR="003E0215" w:rsidRPr="00A94C77" w:rsidSect="00D26A39">
      <w:headerReference w:type="default" r:id="rId10"/>
      <w:footerReference w:type="default" r:id="rId11"/>
      <w:pgSz w:w="11906" w:h="16838"/>
      <w:pgMar w:top="1417" w:right="1701" w:bottom="1417" w:left="1701"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140" w:rsidRDefault="00CE1140" w:rsidP="00F11D39">
      <w:pPr>
        <w:spacing w:after="0"/>
      </w:pPr>
      <w:r>
        <w:separator/>
      </w:r>
    </w:p>
  </w:endnote>
  <w:endnote w:type="continuationSeparator" w:id="0">
    <w:p w:rsidR="00CE1140" w:rsidRDefault="00CE1140" w:rsidP="00F11D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023"/>
      <w:docPartObj>
        <w:docPartGallery w:val="Page Numbers (Bottom of Page)"/>
        <w:docPartUnique/>
      </w:docPartObj>
    </w:sdtPr>
    <w:sdtEndPr/>
    <w:sdtContent>
      <w:p w:rsidR="00F11D39" w:rsidRDefault="00C13D23">
        <w:pPr>
          <w:pStyle w:val="Piedepgina"/>
        </w:pPr>
        <w:r>
          <w:rPr>
            <w:noProof/>
          </w:rPr>
          <mc:AlternateContent>
            <mc:Choice Requires="wpg">
              <w:drawing>
                <wp:anchor distT="0" distB="0" distL="114300" distR="114300" simplePos="0" relativeHeight="251660288" behindDoc="0" locked="0" layoutInCell="1" allowOverlap="1">
                  <wp:simplePos x="0" y="0"/>
                  <wp:positionH relativeFrom="margin">
                    <wp:align>right</wp:align>
                  </wp:positionH>
                  <wp:positionV relativeFrom="page">
                    <wp:align>bottom</wp:align>
                  </wp:positionV>
                  <wp:extent cx="436880" cy="716915"/>
                  <wp:effectExtent l="13335" t="5080" r="6985" b="1143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6"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11D39" w:rsidRDefault="001A3882">
                                <w:pPr>
                                  <w:pStyle w:val="Piedepgina"/>
                                  <w:jc w:val="center"/>
                                  <w:rPr>
                                    <w:sz w:val="16"/>
                                    <w:szCs w:val="16"/>
                                  </w:rPr>
                                </w:pPr>
                                <w:r>
                                  <w:fldChar w:fldCharType="begin"/>
                                </w:r>
                                <w:r>
                                  <w:instrText xml:space="preserve"> PAGE    \* MERGEFORMAT </w:instrText>
                                </w:r>
                                <w:r>
                                  <w:fldChar w:fldCharType="separate"/>
                                </w:r>
                                <w:r w:rsidR="00472512" w:rsidRPr="00472512">
                                  <w:rPr>
                                    <w:noProof/>
                                    <w:sz w:val="16"/>
                                    <w:szCs w:val="16"/>
                                  </w:rPr>
                                  <w:t>0</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6.8pt;margin-top:0;width:34.4pt;height:56.45pt;z-index:25166028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">
                  <v:shapetype id="_x0000_t32" coordsize="21600,21600" o:spt="32" o:oned="t" path="m,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" strokecolor="#7f7f7f [1612]"/>
                  <v:rect id="Rectangle 3"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" filled="f" strokecolor="#7f7f7f [1612]">
                    <v:textbox>
                      <w:txbxContent>
                        <w:p w:rsidR="00F11D39" w:rsidRDefault="001A3882">
                          <w:pPr>
                            <w:pStyle w:val="Piedepgina"/>
                            <w:jc w:val="center"/>
                            <w:rPr>
                              <w:sz w:val="16"/>
                              <w:szCs w:val="16"/>
                            </w:rPr>
                          </w:pPr>
                          <w:r>
                            <w:fldChar w:fldCharType="begin"/>
                          </w:r>
                          <w:r>
                            <w:instrText xml:space="preserve"> PAGE    \* MERGEFORMAT </w:instrText>
                          </w:r>
                          <w:r>
                            <w:fldChar w:fldCharType="separate"/>
                          </w:r>
                          <w:r w:rsidR="00472512" w:rsidRPr="00472512">
                            <w:rPr>
                              <w:noProof/>
                              <w:sz w:val="16"/>
                              <w:szCs w:val="16"/>
                            </w:rPr>
                            <w:t>0</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140" w:rsidRDefault="00CE1140" w:rsidP="00F11D39">
      <w:pPr>
        <w:spacing w:after="0"/>
      </w:pPr>
      <w:r>
        <w:separator/>
      </w:r>
    </w:p>
  </w:footnote>
  <w:footnote w:type="continuationSeparator" w:id="0">
    <w:p w:rsidR="00CE1140" w:rsidRDefault="00CE1140" w:rsidP="00F11D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5080"/>
      <w:gridCol w:w="3424"/>
    </w:tblGrid>
    <w:tr w:rsidR="00F11D39" w:rsidTr="00C13D23">
      <w:sdt>
        <w:sdtPr>
          <w:rPr>
            <w:color w:val="FFFFFF" w:themeColor="background1"/>
          </w:rPr>
          <w:alias w:val="Fecha"/>
          <w:id w:val="77625188"/>
          <w:placeholder>
            <w:docPart w:val="22360297532248879CCD6DCB9770E3E8"/>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2987" w:type="pct"/>
              <w:tcBorders>
                <w:bottom w:val="single" w:sz="4" w:space="0" w:color="943634" w:themeColor="accent2" w:themeShade="BF"/>
              </w:tcBorders>
              <w:shd w:val="clear" w:color="auto" w:fill="943634" w:themeFill="accent2" w:themeFillShade="BF"/>
              <w:vAlign w:val="bottom"/>
            </w:tcPr>
            <w:p w:rsidR="00F11D39" w:rsidRDefault="004435FE">
              <w:pPr>
                <w:pStyle w:val="Encabezado"/>
                <w:jc w:val="right"/>
                <w:rPr>
                  <w:color w:val="FFFFFF" w:themeColor="background1"/>
                </w:rPr>
              </w:pPr>
              <w:r>
                <w:rPr>
                  <w:color w:val="FFFFFF" w:themeColor="background1"/>
                </w:rPr>
                <w:t>Extracción de características en Imágenes</w:t>
              </w:r>
            </w:p>
          </w:tc>
        </w:sdtContent>
      </w:sdt>
      <w:tc>
        <w:tcPr>
          <w:tcW w:w="2013" w:type="pct"/>
          <w:tcBorders>
            <w:bottom w:val="single" w:sz="4" w:space="0" w:color="auto"/>
          </w:tcBorders>
          <w:vAlign w:val="bottom"/>
        </w:tcPr>
        <w:p w:rsidR="00F11D39" w:rsidRDefault="00C13D23" w:rsidP="00F11D39">
          <w:pPr>
            <w:pStyle w:val="Encabezado"/>
            <w:rPr>
              <w:bCs/>
              <w:color w:val="76923C" w:themeColor="accent3" w:themeShade="BF"/>
            </w:rPr>
          </w:pPr>
          <w:r>
            <w:rPr>
              <w:b/>
              <w:bCs/>
              <w:color w:val="76923C" w:themeColor="accent3" w:themeShade="BF"/>
            </w:rPr>
            <w:t>Autor: Ítalo Garleni Rodríguez</w:t>
          </w:r>
        </w:p>
      </w:tc>
    </w:tr>
  </w:tbl>
  <w:p w:rsidR="00F11D39" w:rsidRDefault="00F11D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B038C"/>
    <w:multiLevelType w:val="hybridMultilevel"/>
    <w:tmpl w:val="8A22A3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1F5050"/>
    <w:multiLevelType w:val="hybridMultilevel"/>
    <w:tmpl w:val="8A22A3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D23"/>
    <w:rsid w:val="000734A4"/>
    <w:rsid w:val="0008714A"/>
    <w:rsid w:val="000C64B7"/>
    <w:rsid w:val="001A3882"/>
    <w:rsid w:val="001D69A9"/>
    <w:rsid w:val="00330529"/>
    <w:rsid w:val="0033210E"/>
    <w:rsid w:val="00377932"/>
    <w:rsid w:val="00396732"/>
    <w:rsid w:val="003E0215"/>
    <w:rsid w:val="00404172"/>
    <w:rsid w:val="004063CA"/>
    <w:rsid w:val="004435FE"/>
    <w:rsid w:val="00472512"/>
    <w:rsid w:val="004E56AF"/>
    <w:rsid w:val="005601C0"/>
    <w:rsid w:val="0066756E"/>
    <w:rsid w:val="00677276"/>
    <w:rsid w:val="0081143E"/>
    <w:rsid w:val="0083150A"/>
    <w:rsid w:val="008A7749"/>
    <w:rsid w:val="0090712D"/>
    <w:rsid w:val="00A50E53"/>
    <w:rsid w:val="00A556C8"/>
    <w:rsid w:val="00A94C77"/>
    <w:rsid w:val="00AE151D"/>
    <w:rsid w:val="00BF3CA2"/>
    <w:rsid w:val="00C13D23"/>
    <w:rsid w:val="00CE1140"/>
    <w:rsid w:val="00D26A39"/>
    <w:rsid w:val="00EC7C72"/>
    <w:rsid w:val="00F0603E"/>
    <w:rsid w:val="00F11D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26D79"/>
  <w15:docId w15:val="{6D09FF57-4494-4545-8674-99356530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pPr>
        <w:spacing w:after="200"/>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E151D"/>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11D39"/>
    <w:pPr>
      <w:tabs>
        <w:tab w:val="center" w:pos="4252"/>
        <w:tab w:val="right" w:pos="8504"/>
      </w:tabs>
      <w:spacing w:after="0"/>
    </w:pPr>
  </w:style>
  <w:style w:type="character" w:customStyle="1" w:styleId="EncabezadoCar">
    <w:name w:val="Encabezado Car"/>
    <w:basedOn w:val="Fuentedeprrafopredeter"/>
    <w:link w:val="Encabezado"/>
    <w:uiPriority w:val="99"/>
    <w:rsid w:val="00F11D39"/>
    <w:rPr>
      <w:sz w:val="24"/>
      <w:szCs w:val="24"/>
    </w:rPr>
  </w:style>
  <w:style w:type="paragraph" w:styleId="Piedepgina">
    <w:name w:val="footer"/>
    <w:basedOn w:val="Normal"/>
    <w:link w:val="PiedepginaCar"/>
    <w:uiPriority w:val="99"/>
    <w:rsid w:val="00F11D39"/>
    <w:pPr>
      <w:tabs>
        <w:tab w:val="center" w:pos="4252"/>
        <w:tab w:val="right" w:pos="8504"/>
      </w:tabs>
      <w:spacing w:after="0"/>
    </w:pPr>
  </w:style>
  <w:style w:type="character" w:customStyle="1" w:styleId="PiedepginaCar">
    <w:name w:val="Pie de página Car"/>
    <w:basedOn w:val="Fuentedeprrafopredeter"/>
    <w:link w:val="Piedepgina"/>
    <w:uiPriority w:val="99"/>
    <w:rsid w:val="00F11D39"/>
    <w:rPr>
      <w:sz w:val="24"/>
      <w:szCs w:val="24"/>
    </w:rPr>
  </w:style>
  <w:style w:type="paragraph" w:styleId="Textodeglobo">
    <w:name w:val="Balloon Text"/>
    <w:basedOn w:val="Normal"/>
    <w:link w:val="TextodegloboCar"/>
    <w:rsid w:val="00F11D39"/>
    <w:pPr>
      <w:spacing w:after="0"/>
    </w:pPr>
    <w:rPr>
      <w:rFonts w:ascii="Tahoma" w:hAnsi="Tahoma" w:cs="Tahoma"/>
      <w:sz w:val="16"/>
      <w:szCs w:val="16"/>
    </w:rPr>
  </w:style>
  <w:style w:type="character" w:customStyle="1" w:styleId="TextodegloboCar">
    <w:name w:val="Texto de globo Car"/>
    <w:basedOn w:val="Fuentedeprrafopredeter"/>
    <w:link w:val="Textodeglobo"/>
    <w:rsid w:val="00F11D39"/>
    <w:rPr>
      <w:rFonts w:ascii="Tahoma" w:hAnsi="Tahoma" w:cs="Tahoma"/>
      <w:sz w:val="16"/>
      <w:szCs w:val="16"/>
    </w:rPr>
  </w:style>
  <w:style w:type="character" w:styleId="Textodelmarcadordeposicin">
    <w:name w:val="Placeholder Text"/>
    <w:basedOn w:val="Fuentedeprrafopredeter"/>
    <w:uiPriority w:val="99"/>
    <w:semiHidden/>
    <w:rsid w:val="00F11D39"/>
    <w:rPr>
      <w:color w:val="808080"/>
    </w:rPr>
  </w:style>
  <w:style w:type="paragraph" w:styleId="Prrafodelista">
    <w:name w:val="List Paragraph"/>
    <w:basedOn w:val="Normal"/>
    <w:uiPriority w:val="34"/>
    <w:qFormat/>
    <w:rsid w:val="00A50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5;talo%20Garleni\AppData\Roaming\Microsoft\Templates\Plan%20de%20Market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360297532248879CCD6DCB9770E3E8"/>
        <w:category>
          <w:name w:val="General"/>
          <w:gallery w:val="placeholder"/>
        </w:category>
        <w:types>
          <w:type w:val="bbPlcHdr"/>
        </w:types>
        <w:behaviors>
          <w:behavior w:val="content"/>
        </w:behaviors>
        <w:guid w:val="{A0403D49-5A23-47EA-A717-75C621711531}"/>
      </w:docPartPr>
      <w:docPartBody>
        <w:p w:rsidR="00F765CF" w:rsidRDefault="00034225">
          <w:pPr>
            <w:pStyle w:val="22360297532248879CCD6DCB9770E3E8"/>
          </w:pPr>
          <w:r w:rsidRPr="008F1FEB">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25"/>
    <w:rsid w:val="00034225"/>
    <w:rsid w:val="007956D8"/>
    <w:rsid w:val="00D27FB0"/>
    <w:rsid w:val="00F765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2360297532248879CCD6DCB9770E3E8">
    <w:name w:val="22360297532248879CCD6DCB9770E3E8"/>
  </w:style>
  <w:style w:type="paragraph" w:customStyle="1" w:styleId="B3C099674A7049479B9249F3C8AD84C8">
    <w:name w:val="B3C099674A7049479B9249F3C8AD84C8"/>
  </w:style>
  <w:style w:type="paragraph" w:customStyle="1" w:styleId="A6EB577C3E964B58A08EC72E5C9D1E4D">
    <w:name w:val="A6EB577C3E964B58A08EC72E5C9D1E4D"/>
  </w:style>
  <w:style w:type="paragraph" w:customStyle="1" w:styleId="B4DC12CD2EC34A6F89C29F97C3706DA6">
    <w:name w:val="B4DC12CD2EC34A6F89C29F97C3706DA6"/>
  </w:style>
  <w:style w:type="paragraph" w:customStyle="1" w:styleId="15CDD157327741DF9C958FADF7210856">
    <w:name w:val="15CDD157327741DF9C958FADF7210856"/>
  </w:style>
  <w:style w:type="paragraph" w:customStyle="1" w:styleId="75761D8612F24918A9F5F08D8C62FA6A">
    <w:name w:val="75761D8612F24918A9F5F08D8C62FA6A"/>
  </w:style>
  <w:style w:type="paragraph" w:customStyle="1" w:styleId="84E084E8290F4216A626EBA46C931E39">
    <w:name w:val="84E084E8290F4216A626EBA46C931E39"/>
  </w:style>
  <w:style w:type="paragraph" w:customStyle="1" w:styleId="4EB0D09E8B274A89A1344999E9CD8D5F">
    <w:name w:val="4EB0D09E8B274A89A1344999E9CD8D5F"/>
  </w:style>
  <w:style w:type="paragraph" w:customStyle="1" w:styleId="54E14B1B0EA94F16AA8977A709146FA3">
    <w:name w:val="54E14B1B0EA94F16AA8977A709146FA3"/>
  </w:style>
  <w:style w:type="paragraph" w:customStyle="1" w:styleId="59594B075A434265A0BE56A88E299C8A">
    <w:name w:val="59594B075A434265A0BE56A88E299C8A"/>
  </w:style>
  <w:style w:type="paragraph" w:customStyle="1" w:styleId="95737496AA484B3A988196D086171FE5">
    <w:name w:val="95737496AA484B3A988196D086171FE5"/>
  </w:style>
  <w:style w:type="paragraph" w:customStyle="1" w:styleId="F8AF3299089A4232A7F9BC89FC1F9ABD">
    <w:name w:val="F8AF3299089A4232A7F9BC89FC1F9ABD"/>
  </w:style>
  <w:style w:type="paragraph" w:customStyle="1" w:styleId="3BEF3CA7D83543299BA4DF95C0D4D411">
    <w:name w:val="3BEF3CA7D83543299BA4DF95C0D4D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Extracción de características en Imágenes</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02065-D493-4D5B-A83E-CE4FDD1F348E}">
  <ds:schemaRefs>
    <ds:schemaRef ds:uri="http://schemas.microsoft.com/sharepoint/v3/contenttype/forms"/>
  </ds:schemaRefs>
</ds:datastoreItem>
</file>

<file path=customXml/itemProps3.xml><?xml version="1.0" encoding="utf-8"?>
<ds:datastoreItem xmlns:ds="http://schemas.openxmlformats.org/officeDocument/2006/customXml" ds:itemID="{AF9DBD5E-80E1-46AB-B2E9-407E5BE87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Marketing</Template>
  <TotalTime>48</TotalTime>
  <Pages>2</Pages>
  <Words>134</Words>
  <Characters>741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Italo Garleni Rodriguez</dc:creator>
  <cp:keywords/>
  <dc:description/>
  <cp:lastModifiedBy>Ítalo Garleni Rodríguez</cp:lastModifiedBy>
  <cp:revision>7</cp:revision>
  <cp:lastPrinted>2007-10-11T12:30:00Z</cp:lastPrinted>
  <dcterms:created xsi:type="dcterms:W3CDTF">2016-11-13T21:00:00Z</dcterms:created>
  <dcterms:modified xsi:type="dcterms:W3CDTF">2017-04-02T14:51:00Z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TC102569019990</vt:lpwstr>
  </property>
</Properties>
</file>